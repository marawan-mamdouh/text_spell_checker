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8A0B9" w14:textId="0A88F52B" w:rsidR="0030469D" w:rsidRDefault="00210E97">
      <w:r w:rsidRPr="00210E97">
        <w:t xml:space="preserve">t's really very </w:t>
      </w:r>
      <w:proofErr w:type="spellStart"/>
      <w:r w:rsidRPr="00210E97">
        <w:t>very</w:t>
      </w:r>
      <w:proofErr w:type="spellEnd"/>
      <w:r w:rsidRPr="00210E97">
        <w:t xml:space="preserve"> helpful for beginners who want to learn #</w:t>
      </w:r>
      <w:proofErr w:type="gramStart"/>
      <w:r w:rsidRPr="00210E97">
        <w:t>reactjs .</w:t>
      </w:r>
      <w:proofErr w:type="gramEnd"/>
      <w:r w:rsidRPr="00210E97">
        <w:t xml:space="preserve"> Salute to this guy for his time </w:t>
      </w:r>
      <w:proofErr w:type="gramStart"/>
      <w:r w:rsidRPr="00210E97">
        <w:t>management ,</w:t>
      </w:r>
      <w:proofErr w:type="gramEnd"/>
      <w:r w:rsidRPr="00210E97">
        <w:t xml:space="preserve"> Obviously this guy @Prathkum can earn too much money from the time which he uses to share these content with us regularly. Again #thanks bro from </w:t>
      </w:r>
      <w:proofErr w:type="spellStart"/>
      <w:r w:rsidRPr="00210E97">
        <w:t>ourside</w:t>
      </w:r>
      <w:proofErr w:type="spellEnd"/>
    </w:p>
    <w:sectPr w:rsidR="00304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C5"/>
    <w:rsid w:val="00210E97"/>
    <w:rsid w:val="002A12C5"/>
    <w:rsid w:val="00542516"/>
    <w:rsid w:val="00EA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D227EF-1ACE-42E6-9F64-10CE6C52A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Marawan Mamdouh Kamel</dc:creator>
  <cp:keywords/>
  <dc:description/>
  <cp:lastModifiedBy>Marawan Mamdouh Kamel</cp:lastModifiedBy>
  <cp:revision>2</cp:revision>
  <dcterms:created xsi:type="dcterms:W3CDTF">2021-06-03T05:14:00Z</dcterms:created>
  <dcterms:modified xsi:type="dcterms:W3CDTF">2021-06-03T05:14:00Z</dcterms:modified>
</cp:coreProperties>
</file>